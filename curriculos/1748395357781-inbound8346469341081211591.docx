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4F330" w14:textId="47AD64D5" w:rsidR="00F11D59" w:rsidRPr="005573A2" w:rsidRDefault="00FE3ABD" w:rsidP="00750987">
      <w:pPr>
        <w:pStyle w:val="Nome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5C8B6F" wp14:editId="13295A12">
            <wp:simplePos x="0" y="0"/>
            <wp:positionH relativeFrom="column">
              <wp:posOffset>5659447</wp:posOffset>
            </wp:positionH>
            <wp:positionV relativeFrom="paragraph">
              <wp:posOffset>2127</wp:posOffset>
            </wp:positionV>
            <wp:extent cx="890327" cy="1307804"/>
            <wp:effectExtent l="0" t="0" r="508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91326" cy="130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103">
        <w:rPr>
          <w:rFonts w:ascii="Arial" w:hAnsi="Arial" w:cs="Arial"/>
          <w:color w:val="000000" w:themeColor="text1"/>
          <w:sz w:val="32"/>
          <w:szCs w:val="32"/>
        </w:rPr>
        <w:t>SUELLEN DA SILVA SANTOS</w:t>
      </w:r>
    </w:p>
    <w:p w14:paraId="039F4800" w14:textId="77777777" w:rsidR="00A671CE" w:rsidRDefault="717EFC19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717EFC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167B">
        <w:rPr>
          <w:rFonts w:ascii="Arial" w:hAnsi="Arial" w:cs="Arial"/>
          <w:color w:val="000000" w:themeColor="text1"/>
          <w:sz w:val="24"/>
          <w:szCs w:val="24"/>
        </w:rPr>
        <w:t>R</w:t>
      </w:r>
      <w:r w:rsidRPr="717EFC19">
        <w:rPr>
          <w:rFonts w:ascii="Arial" w:hAnsi="Arial" w:cs="Arial"/>
          <w:color w:val="000000" w:themeColor="text1"/>
          <w:sz w:val="24"/>
          <w:szCs w:val="24"/>
        </w:rPr>
        <w:t>esidente e domiciliados na rua:</w:t>
      </w:r>
      <w:r w:rsidR="002B26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6775D">
        <w:rPr>
          <w:rFonts w:ascii="Arial" w:hAnsi="Arial" w:cs="Arial"/>
          <w:color w:val="000000" w:themeColor="text1"/>
          <w:sz w:val="24"/>
          <w:szCs w:val="24"/>
        </w:rPr>
        <w:t>José Macário de Lima</w:t>
      </w:r>
      <w:r w:rsidRPr="717EFC1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6775D">
        <w:rPr>
          <w:rFonts w:ascii="Arial" w:hAnsi="Arial" w:cs="Arial"/>
          <w:color w:val="000000" w:themeColor="text1"/>
          <w:sz w:val="24"/>
          <w:szCs w:val="24"/>
        </w:rPr>
        <w:t>Zélia Barbosa Rocha</w:t>
      </w:r>
      <w:r w:rsidRPr="717EFC1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</w:p>
    <w:p w14:paraId="1E18F865" w14:textId="77777777" w:rsidR="00645D83" w:rsidRDefault="717EFC19" w:rsidP="00645D83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717EFC19">
        <w:rPr>
          <w:rFonts w:ascii="Arial" w:hAnsi="Arial" w:cs="Arial"/>
          <w:color w:val="000000" w:themeColor="text1"/>
          <w:sz w:val="24"/>
          <w:szCs w:val="24"/>
        </w:rPr>
        <w:t>Arapiraca-AL, Tel.: 82 9</w:t>
      </w:r>
      <w:r w:rsidR="0066775D">
        <w:rPr>
          <w:rFonts w:ascii="Arial" w:hAnsi="Arial" w:cs="Arial"/>
          <w:color w:val="000000" w:themeColor="text1"/>
          <w:sz w:val="24"/>
          <w:szCs w:val="24"/>
        </w:rPr>
        <w:t>98</w:t>
      </w:r>
      <w:r w:rsidR="00D7063E">
        <w:rPr>
          <w:rFonts w:ascii="Arial" w:hAnsi="Arial" w:cs="Arial"/>
          <w:color w:val="000000" w:themeColor="text1"/>
          <w:sz w:val="24"/>
          <w:szCs w:val="24"/>
        </w:rPr>
        <w:t>23</w:t>
      </w:r>
      <w:r w:rsidR="00C0368F">
        <w:rPr>
          <w:rFonts w:ascii="Arial" w:hAnsi="Arial" w:cs="Arial"/>
          <w:color w:val="000000" w:themeColor="text1"/>
          <w:sz w:val="24"/>
          <w:szCs w:val="24"/>
        </w:rPr>
        <w:t>-8740</w:t>
      </w:r>
      <w:r w:rsidR="002220E8">
        <w:rPr>
          <w:rFonts w:ascii="Arial" w:hAnsi="Arial" w:cs="Arial"/>
          <w:color w:val="000000" w:themeColor="text1"/>
          <w:sz w:val="24"/>
          <w:szCs w:val="24"/>
        </w:rPr>
        <w:t xml:space="preserve">(apenas </w:t>
      </w:r>
      <w:r w:rsidR="00BC4273">
        <w:rPr>
          <w:rFonts w:ascii="Arial" w:hAnsi="Arial" w:cs="Arial"/>
          <w:color w:val="000000" w:themeColor="text1"/>
          <w:sz w:val="24"/>
          <w:szCs w:val="24"/>
        </w:rPr>
        <w:t>WhatsApp</w:t>
      </w:r>
      <w:r w:rsidR="002220E8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4C60295B" w14:textId="77777777" w:rsidR="00D9581E" w:rsidRDefault="00D9581E" w:rsidP="00645D83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</w:p>
    <w:p w14:paraId="53489D39" w14:textId="0CFC574A" w:rsidR="007B1701" w:rsidRDefault="00645D83" w:rsidP="00645D83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</w:t>
      </w:r>
      <w:r w:rsidR="22039119" w:rsidRPr="22039119">
        <w:rPr>
          <w:rFonts w:ascii="Arial" w:hAnsi="Arial" w:cs="Arial"/>
          <w:color w:val="000000" w:themeColor="text1"/>
          <w:sz w:val="24"/>
          <w:szCs w:val="24"/>
        </w:rPr>
        <w:t>Email:</w:t>
      </w:r>
      <w:r w:rsidR="00D7063E">
        <w:rPr>
          <w:rFonts w:ascii="Arial" w:hAnsi="Arial" w:cs="Arial"/>
          <w:color w:val="000000" w:themeColor="text1"/>
          <w:sz w:val="24"/>
          <w:szCs w:val="24"/>
        </w:rPr>
        <w:t>sususantos2</w:t>
      </w:r>
      <w:r w:rsidR="002E1859">
        <w:rPr>
          <w:rFonts w:ascii="Arial" w:hAnsi="Arial" w:cs="Arial"/>
          <w:color w:val="000000" w:themeColor="text1"/>
          <w:sz w:val="24"/>
          <w:szCs w:val="24"/>
        </w:rPr>
        <w:t>301</w:t>
      </w:r>
      <w:r w:rsidR="22039119" w:rsidRPr="22039119">
        <w:rPr>
          <w:rFonts w:ascii="Arial" w:hAnsi="Arial" w:cs="Arial"/>
          <w:color w:val="000000" w:themeColor="text1"/>
          <w:sz w:val="24"/>
          <w:szCs w:val="24"/>
        </w:rPr>
        <w:t>@gmail.com</w:t>
      </w:r>
    </w:p>
    <w:p w14:paraId="3106FB4B" w14:textId="033FB07A" w:rsidR="007C0CF5" w:rsidRPr="00555A33" w:rsidRDefault="00A47B6D" w:rsidP="00A47B6D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</w:t>
      </w:r>
    </w:p>
    <w:p w14:paraId="55A667B3" w14:textId="3C8655B6" w:rsidR="002B3B47" w:rsidRPr="00B14F3A" w:rsidRDefault="002B3B47" w:rsidP="00F25D3A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94926A3" w14:textId="77777777" w:rsidR="0076018E" w:rsidRDefault="0076018E" w:rsidP="00F25D3A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</w:p>
    <w:p w14:paraId="3B2C2036" w14:textId="065ABECF" w:rsidR="006D1823" w:rsidRDefault="717EFC19" w:rsidP="006D1823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717EFC19">
        <w:rPr>
          <w:rFonts w:ascii="Arial" w:hAnsi="Arial" w:cs="Arial"/>
          <w:b/>
          <w:bCs/>
          <w:color w:val="000000" w:themeColor="text1"/>
          <w:sz w:val="32"/>
          <w:szCs w:val="32"/>
        </w:rPr>
        <w:t>Escolaridade:</w:t>
      </w:r>
    </w:p>
    <w:p w14:paraId="299BD810" w14:textId="77777777" w:rsidR="006372DE" w:rsidRDefault="006372DE" w:rsidP="006D1823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9C0221" w14:textId="64A473DB" w:rsidR="006D1823" w:rsidRDefault="22039119" w:rsidP="006D1823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2203911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• Ensino </w:t>
      </w:r>
      <w:r w:rsidR="00B12D35">
        <w:rPr>
          <w:rFonts w:ascii="Arial" w:hAnsi="Arial" w:cs="Arial"/>
          <w:b/>
          <w:bCs/>
          <w:color w:val="000000" w:themeColor="text1"/>
          <w:sz w:val="24"/>
          <w:szCs w:val="24"/>
        </w:rPr>
        <w:t>Médio</w:t>
      </w:r>
      <w:r w:rsidRPr="2203911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22039119">
        <w:rPr>
          <w:rFonts w:ascii="Arial" w:hAnsi="Arial" w:cs="Arial"/>
          <w:color w:val="000000" w:themeColor="text1"/>
          <w:sz w:val="24"/>
          <w:szCs w:val="24"/>
        </w:rPr>
        <w:t>(</w:t>
      </w:r>
      <w:r w:rsidR="003A1CD1">
        <w:rPr>
          <w:rFonts w:ascii="Arial" w:hAnsi="Arial" w:cs="Arial"/>
          <w:color w:val="000000" w:themeColor="text1"/>
          <w:sz w:val="24"/>
          <w:szCs w:val="24"/>
        </w:rPr>
        <w:t>Concluído</w:t>
      </w:r>
      <w:r w:rsidRPr="2203911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B12D35">
        <w:rPr>
          <w:rFonts w:ascii="Arial" w:hAnsi="Arial" w:cs="Arial"/>
          <w:color w:val="000000" w:themeColor="text1"/>
          <w:sz w:val="24"/>
          <w:szCs w:val="24"/>
        </w:rPr>
        <w:t>–</w:t>
      </w:r>
      <w:r w:rsidRPr="220391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2D35">
        <w:rPr>
          <w:rFonts w:ascii="Arial" w:hAnsi="Arial" w:cs="Arial"/>
          <w:b/>
          <w:bCs/>
          <w:color w:val="000000" w:themeColor="text1"/>
          <w:sz w:val="24"/>
          <w:szCs w:val="24"/>
        </w:rPr>
        <w:t>Escola Artur Ramos</w:t>
      </w:r>
    </w:p>
    <w:p w14:paraId="34C74D63" w14:textId="77777777" w:rsidR="00B66EAB" w:rsidRDefault="00B66EAB" w:rsidP="006D1823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B3D692" w14:textId="6A02279B" w:rsidR="00B66EAB" w:rsidRDefault="00424FFC" w:rsidP="006D1823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Cursos</w:t>
      </w:r>
      <w:r w:rsidR="008E483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814E3C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4BC2DFF7" w14:textId="77777777" w:rsidR="00C0368F" w:rsidRDefault="00C0368F" w:rsidP="135CC809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2B8D33A" w14:textId="6E98760F" w:rsidR="006644FC" w:rsidRDefault="135CC809" w:rsidP="135CC809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35CC8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• </w:t>
      </w:r>
      <w:r w:rsidR="00166A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Recepcionista </w:t>
      </w:r>
      <w:r w:rsidR="007E07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em </w:t>
      </w:r>
      <w:r w:rsidR="00B10F80">
        <w:rPr>
          <w:rFonts w:ascii="Arial" w:hAnsi="Arial" w:cs="Arial"/>
          <w:b/>
          <w:bCs/>
          <w:color w:val="000000" w:themeColor="text1"/>
          <w:sz w:val="24"/>
          <w:szCs w:val="24"/>
        </w:rPr>
        <w:t>Serv</w:t>
      </w:r>
      <w:r w:rsidR="007E07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de </w:t>
      </w:r>
      <w:r w:rsidR="00672765">
        <w:rPr>
          <w:rFonts w:ascii="Arial" w:hAnsi="Arial" w:cs="Arial"/>
          <w:b/>
          <w:bCs/>
          <w:color w:val="000000" w:themeColor="text1"/>
          <w:sz w:val="24"/>
          <w:szCs w:val="24"/>
        </w:rPr>
        <w:t>Saúde</w:t>
      </w:r>
      <w:r w:rsidRPr="135CC8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35CC809">
        <w:rPr>
          <w:rFonts w:ascii="Arial" w:hAnsi="Arial" w:cs="Arial"/>
          <w:color w:val="000000" w:themeColor="text1"/>
          <w:sz w:val="24"/>
          <w:szCs w:val="24"/>
        </w:rPr>
        <w:t>(Concluído) -</w:t>
      </w:r>
      <w:r w:rsidRPr="135CC8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5349F">
        <w:rPr>
          <w:rFonts w:ascii="Arial" w:hAnsi="Arial" w:cs="Arial"/>
          <w:b/>
          <w:bCs/>
          <w:color w:val="000000" w:themeColor="text1"/>
          <w:sz w:val="24"/>
          <w:szCs w:val="24"/>
        </w:rPr>
        <w:t>Senac</w:t>
      </w:r>
    </w:p>
    <w:p w14:paraId="3D6AB34A" w14:textId="1EA5F41F" w:rsidR="00BA6FB8" w:rsidRDefault="135CC809" w:rsidP="00BA6FB8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35CC8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• </w:t>
      </w:r>
      <w:r w:rsidR="00672765">
        <w:rPr>
          <w:rFonts w:ascii="Arial" w:hAnsi="Arial" w:cs="Arial"/>
          <w:b/>
          <w:bCs/>
          <w:color w:val="000000" w:themeColor="text1"/>
          <w:sz w:val="24"/>
          <w:szCs w:val="24"/>
        </w:rPr>
        <w:t>Informática Básico e Avançado</w:t>
      </w:r>
      <w:r w:rsidR="00672765" w:rsidRPr="00036DC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92F6C">
        <w:rPr>
          <w:rFonts w:ascii="Arial" w:hAnsi="Arial" w:cs="Arial"/>
          <w:color w:val="000000" w:themeColor="text1"/>
          <w:sz w:val="24"/>
          <w:szCs w:val="24"/>
        </w:rPr>
        <w:t>Concluído</w:t>
      </w:r>
      <w:r w:rsidR="00672765">
        <w:rPr>
          <w:rFonts w:ascii="Arial" w:hAnsi="Arial" w:cs="Arial"/>
          <w:color w:val="000000" w:themeColor="text1"/>
          <w:sz w:val="24"/>
          <w:szCs w:val="24"/>
        </w:rPr>
        <w:t>)</w:t>
      </w:r>
      <w:r w:rsidR="00342F93">
        <w:rPr>
          <w:rFonts w:ascii="Arial" w:hAnsi="Arial" w:cs="Arial"/>
          <w:b/>
          <w:bCs/>
          <w:color w:val="000000" w:themeColor="text1"/>
          <w:sz w:val="24"/>
          <w:szCs w:val="24"/>
        </w:rPr>
        <w:t>-Microcamp</w:t>
      </w:r>
    </w:p>
    <w:p w14:paraId="2A8CEDC7" w14:textId="33907C20" w:rsidR="00525DE7" w:rsidRPr="00DD431A" w:rsidRDefault="00DD5D0B" w:rsidP="00BA6FB8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•Fisioterapia Bacharelado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(cursando) -</w:t>
      </w:r>
      <w:proofErr w:type="spellStart"/>
      <w:r w:rsidR="00DD431A">
        <w:rPr>
          <w:rFonts w:ascii="Arial" w:hAnsi="Arial" w:cs="Arial"/>
          <w:b/>
          <w:bCs/>
          <w:color w:val="000000" w:themeColor="text1"/>
          <w:sz w:val="24"/>
          <w:szCs w:val="24"/>
        </w:rPr>
        <w:t>Unopar</w:t>
      </w:r>
      <w:proofErr w:type="spellEnd"/>
    </w:p>
    <w:p w14:paraId="57FBA326" w14:textId="3BCC0F3A" w:rsidR="00B47938" w:rsidRDefault="00B47938" w:rsidP="007E4F2C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E4596C6" w14:textId="77777777" w:rsidR="00525DE7" w:rsidRPr="00525DE7" w:rsidRDefault="00525DE7" w:rsidP="007E4F2C">
      <w:pPr>
        <w:pStyle w:val="InformaesdeContato"/>
        <w:rPr>
          <w:rFonts w:ascii="Arial" w:hAnsi="Arial" w:cs="Arial"/>
          <w:color w:val="000000" w:themeColor="text1"/>
          <w:sz w:val="32"/>
          <w:szCs w:val="32"/>
        </w:rPr>
      </w:pPr>
    </w:p>
    <w:p w14:paraId="6DE7B059" w14:textId="5F6244F0" w:rsidR="003B3DFD" w:rsidRDefault="00363D63" w:rsidP="007E4F2C">
      <w:pPr>
        <w:pStyle w:val="InformaesdeConta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Experiência Profissional:</w:t>
      </w:r>
    </w:p>
    <w:p w14:paraId="15B4138F" w14:textId="77777777" w:rsidR="00363D63" w:rsidRPr="00363D63" w:rsidRDefault="00363D63" w:rsidP="007E4F2C">
      <w:pPr>
        <w:pStyle w:val="InformaesdeContato"/>
        <w:rPr>
          <w:b/>
          <w:bCs/>
          <w:color w:val="000000" w:themeColor="text1"/>
          <w:sz w:val="32"/>
          <w:szCs w:val="32"/>
        </w:rPr>
      </w:pPr>
    </w:p>
    <w:p w14:paraId="7CAD0CD1" w14:textId="1C669B66" w:rsidR="003B3DFD" w:rsidRDefault="00590015" w:rsidP="007E4F2C">
      <w:pPr>
        <w:pStyle w:val="InformaesdeConta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•Primeiro emprego</w:t>
      </w:r>
    </w:p>
    <w:p w14:paraId="19FDC43A" w14:textId="77777777" w:rsidR="00B47938" w:rsidRDefault="00B47938" w:rsidP="007E4F2C">
      <w:pPr>
        <w:pStyle w:val="InformaesdeContato"/>
        <w:rPr>
          <w:b/>
          <w:bCs/>
          <w:color w:val="000000" w:themeColor="text1"/>
          <w:sz w:val="24"/>
          <w:szCs w:val="24"/>
        </w:rPr>
      </w:pPr>
    </w:p>
    <w:p w14:paraId="027D5AF0" w14:textId="5784BAC4" w:rsidR="00E4537C" w:rsidRDefault="00BF1C09" w:rsidP="007E4F2C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F085C">
        <w:rPr>
          <w:rFonts w:ascii="Arial" w:hAnsi="Arial" w:cs="Arial"/>
          <w:b/>
          <w:bCs/>
          <w:color w:val="000000" w:themeColor="text1"/>
          <w:sz w:val="32"/>
          <w:szCs w:val="32"/>
        </w:rPr>
        <w:t>Habilidades</w:t>
      </w:r>
      <w:r w:rsidR="00C24B84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592F9D1A" w14:textId="08766F0A" w:rsidR="006A01B9" w:rsidRDefault="006A01B9" w:rsidP="007E4F2C">
      <w:pPr>
        <w:pStyle w:val="InformaesdeConta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28E9000" w14:textId="7D81DD15" w:rsidR="006F085C" w:rsidRPr="006D734D" w:rsidRDefault="135CC809" w:rsidP="007E4F2C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135CC809">
        <w:rPr>
          <w:rFonts w:ascii="Arial" w:hAnsi="Arial" w:cs="Arial"/>
          <w:color w:val="000000" w:themeColor="text1"/>
          <w:sz w:val="24"/>
          <w:szCs w:val="24"/>
        </w:rPr>
        <w:t>• Sou disposta a aprender e desenvolver os trabalhos a serem desenvolvidos.</w:t>
      </w:r>
    </w:p>
    <w:p w14:paraId="019DE9E4" w14:textId="4810CE0D" w:rsidR="001B0380" w:rsidRDefault="717EFC19" w:rsidP="135CC809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717EFC19">
        <w:rPr>
          <w:rFonts w:ascii="Arial" w:hAnsi="Arial" w:cs="Arial"/>
          <w:color w:val="000000" w:themeColor="text1"/>
          <w:sz w:val="24"/>
          <w:szCs w:val="24"/>
        </w:rPr>
        <w:t>•Possuo  bom trabalho em equipe</w:t>
      </w:r>
    </w:p>
    <w:p w14:paraId="76A90346" w14:textId="535D7B8D" w:rsidR="00954FFA" w:rsidRDefault="00590015" w:rsidP="135CC809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•Social </w:t>
      </w:r>
      <w:r w:rsidR="00954FFA">
        <w:rPr>
          <w:rFonts w:ascii="Arial" w:hAnsi="Arial" w:cs="Arial"/>
          <w:color w:val="000000" w:themeColor="text1"/>
          <w:sz w:val="24"/>
          <w:szCs w:val="24"/>
        </w:rPr>
        <w:t xml:space="preserve">Mídia ( fotos, vídeos) </w:t>
      </w:r>
    </w:p>
    <w:p w14:paraId="4837EA50" w14:textId="77777777" w:rsidR="00CF3624" w:rsidRDefault="00B25EBC" w:rsidP="001B0380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•Cabelos e unhas</w:t>
      </w:r>
    </w:p>
    <w:p w14:paraId="5F758700" w14:textId="375B64D4" w:rsidR="00DD45EB" w:rsidRPr="00EA17CF" w:rsidRDefault="009C64B6" w:rsidP="001B0380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</w:t>
      </w:r>
      <w:r w:rsidR="00932454">
        <w:rPr>
          <w:rFonts w:ascii="Arial" w:hAnsi="Arial" w:cs="Arial"/>
          <w:color w:val="000000" w:themeColor="text1"/>
          <w:sz w:val="24"/>
          <w:szCs w:val="24"/>
        </w:rPr>
        <w:t>Babá</w:t>
      </w:r>
    </w:p>
    <w:sectPr w:rsidR="00DD45EB" w:rsidRPr="00EA17CF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94349" w14:textId="77777777" w:rsidR="00B42F44" w:rsidRDefault="00B42F44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292B6212" w14:textId="77777777" w:rsidR="00B42F44" w:rsidRDefault="00B42F44">
      <w:pPr>
        <w:spacing w:after="0" w:line="240" w:lineRule="auto"/>
      </w:pPr>
      <w:r>
        <w:rPr>
          <w:lang w:bidi="pt-BR"/>
        </w:rPr>
        <w:continuationSeparator/>
      </w:r>
    </w:p>
  </w:endnote>
  <w:endnote w:type="continuationNotice" w:id="1">
    <w:p w14:paraId="33B18E6A" w14:textId="77777777" w:rsidR="00B42F44" w:rsidRDefault="00B42F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252BB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7763B" w14:textId="77777777" w:rsidR="00B42F44" w:rsidRDefault="00B42F44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23727E1D" w14:textId="77777777" w:rsidR="00B42F44" w:rsidRDefault="00B42F44">
      <w:pPr>
        <w:spacing w:after="0" w:line="240" w:lineRule="auto"/>
      </w:pPr>
      <w:r>
        <w:rPr>
          <w:lang w:bidi="pt-BR"/>
        </w:rPr>
        <w:continuationSeparator/>
      </w:r>
    </w:p>
  </w:footnote>
  <w:footnote w:type="continuationNotice" w:id="1">
    <w:p w14:paraId="56B39608" w14:textId="77777777" w:rsidR="00B42F44" w:rsidRDefault="00B42F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B903A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B4A254" wp14:editId="74C467A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group id="Group 4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alt="Título: Background graphics" coordsize="32004,100563" o:spid="_x0000_s1026" w14:anchorId="15B0E0C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hBW6GCUDAADs&#10;CgAADgAAAAAAAAAAAAAAAAAwAgAAZHJzL2Uyb0RvYy54bWxQSwECLQAUAAYACAAAACEAp5jHrN8A&#10;AAAMAQAADwAAAAAAAAAAAAAAAACBBQAAZHJzL2Rvd25yZXYueG1sUEsFBgAAAAAEAAQA8wAAAI0G&#10;AAAAAA==&#10;">
              <v:rect id="Rectangle 2" style="position:absolute;width:32004;height:1920;visibility:visible;mso-wrap-style:square;v-text-anchor:middle" o:spid="_x0000_s1027" fillcolor="#4b3a2e [3215]" stroked="f" strokeweight="1p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/>
              <v:rect id="Rectangle 3" style="position:absolute;top:99648;width:32004;height:915;visibility:visible;mso-wrap-style:square;v-text-anchor:middle" o:spid="_x0000_s1028" fillcolor="#4b3a2e [3215]" stroked="f" strokeweight="1p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20B00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DC9442A" wp14:editId="1D48D8A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group id="Grupo 5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alt="Título: Gráficos de tela de fundo" coordsize="32004,100563" o:spid="_x0000_s1026" w14:anchorId="236AB12D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">
              <v:rect id="Retângulo 6" style="position:absolute;width:32004;height:1920;visibility:visible;mso-wrap-style:square;v-text-anchor:middle" o:spid="_x0000_s1027" fillcolor="#4b3a2e [3215]" stroked="f" strokeweight="1p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/>
              <v:rect id="Retângulo 7" style="position:absolute;top:99648;width:32004;height:915;visibility:visible;mso-wrap-style:square;v-text-anchor:middle" o:spid="_x0000_s1028" fillcolor="#4b3a2e [3215]" stroked="f" strokeweight="1p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41ACC"/>
    <w:multiLevelType w:val="hybridMultilevel"/>
    <w:tmpl w:val="FFFFFFFF"/>
    <w:lvl w:ilvl="0" w:tplc="98D8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00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68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AC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CE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89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44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0F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5274B"/>
    <w:multiLevelType w:val="hybridMultilevel"/>
    <w:tmpl w:val="5D063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559A"/>
    <w:multiLevelType w:val="hybridMultilevel"/>
    <w:tmpl w:val="FFFFFFFF"/>
    <w:lvl w:ilvl="0" w:tplc="937A3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CF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2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8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C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A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81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0B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162"/>
    <w:multiLevelType w:val="hybridMultilevel"/>
    <w:tmpl w:val="1C8A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F1F1F"/>
    <w:multiLevelType w:val="hybridMultilevel"/>
    <w:tmpl w:val="29CCD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A2640"/>
    <w:multiLevelType w:val="hybridMultilevel"/>
    <w:tmpl w:val="082274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BE7E5E"/>
    <w:multiLevelType w:val="hybridMultilevel"/>
    <w:tmpl w:val="747AF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5FA9"/>
    <w:multiLevelType w:val="hybridMultilevel"/>
    <w:tmpl w:val="464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70EAE"/>
    <w:multiLevelType w:val="hybridMultilevel"/>
    <w:tmpl w:val="A1720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8441F"/>
    <w:multiLevelType w:val="hybridMultilevel"/>
    <w:tmpl w:val="13F4F524"/>
    <w:lvl w:ilvl="0" w:tplc="095C93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224BEE"/>
    <w:multiLevelType w:val="hybridMultilevel"/>
    <w:tmpl w:val="42D67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49F9"/>
    <w:multiLevelType w:val="hybridMultilevel"/>
    <w:tmpl w:val="56321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F38A9"/>
    <w:multiLevelType w:val="hybridMultilevel"/>
    <w:tmpl w:val="B7081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B609E"/>
    <w:multiLevelType w:val="hybridMultilevel"/>
    <w:tmpl w:val="B42CA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35DAB"/>
    <w:multiLevelType w:val="hybridMultilevel"/>
    <w:tmpl w:val="70E0AA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2110192">
    <w:abstractNumId w:val="10"/>
  </w:num>
  <w:num w:numId="2" w16cid:durableId="590891731">
    <w:abstractNumId w:val="9"/>
  </w:num>
  <w:num w:numId="3" w16cid:durableId="644705005">
    <w:abstractNumId w:val="7"/>
  </w:num>
  <w:num w:numId="4" w16cid:durableId="1456097123">
    <w:abstractNumId w:val="6"/>
  </w:num>
  <w:num w:numId="5" w16cid:durableId="751388799">
    <w:abstractNumId w:val="5"/>
  </w:num>
  <w:num w:numId="6" w16cid:durableId="1087921949">
    <w:abstractNumId w:val="4"/>
  </w:num>
  <w:num w:numId="7" w16cid:durableId="1359627213">
    <w:abstractNumId w:val="8"/>
  </w:num>
  <w:num w:numId="8" w16cid:durableId="2113671294">
    <w:abstractNumId w:val="3"/>
  </w:num>
  <w:num w:numId="9" w16cid:durableId="1737388679">
    <w:abstractNumId w:val="2"/>
  </w:num>
  <w:num w:numId="10" w16cid:durableId="1083725849">
    <w:abstractNumId w:val="1"/>
  </w:num>
  <w:num w:numId="11" w16cid:durableId="1182935690">
    <w:abstractNumId w:val="0"/>
  </w:num>
  <w:num w:numId="12" w16cid:durableId="1107579388">
    <w:abstractNumId w:val="12"/>
  </w:num>
  <w:num w:numId="13" w16cid:durableId="915482545">
    <w:abstractNumId w:val="13"/>
  </w:num>
  <w:num w:numId="14" w16cid:durableId="187450282">
    <w:abstractNumId w:val="24"/>
  </w:num>
  <w:num w:numId="15" w16cid:durableId="48724138">
    <w:abstractNumId w:val="20"/>
  </w:num>
  <w:num w:numId="16" w16cid:durableId="759452960">
    <w:abstractNumId w:val="19"/>
  </w:num>
  <w:num w:numId="17" w16cid:durableId="1547987413">
    <w:abstractNumId w:val="21"/>
  </w:num>
  <w:num w:numId="18" w16cid:durableId="2092310764">
    <w:abstractNumId w:val="15"/>
  </w:num>
  <w:num w:numId="19" w16cid:durableId="143011792">
    <w:abstractNumId w:val="22"/>
  </w:num>
  <w:num w:numId="20" w16cid:durableId="527841675">
    <w:abstractNumId w:val="17"/>
  </w:num>
  <w:num w:numId="21" w16cid:durableId="934900160">
    <w:abstractNumId w:val="14"/>
  </w:num>
  <w:num w:numId="22" w16cid:durableId="1309287748">
    <w:abstractNumId w:val="23"/>
  </w:num>
  <w:num w:numId="23" w16cid:durableId="794762837">
    <w:abstractNumId w:val="18"/>
  </w:num>
  <w:num w:numId="24" w16cid:durableId="310990177">
    <w:abstractNumId w:val="16"/>
  </w:num>
  <w:num w:numId="25" w16cid:durableId="5117261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2"/>
    <w:rsid w:val="00007406"/>
    <w:rsid w:val="00017CFA"/>
    <w:rsid w:val="000316C1"/>
    <w:rsid w:val="00034C0D"/>
    <w:rsid w:val="00036DC3"/>
    <w:rsid w:val="00042059"/>
    <w:rsid w:val="00042C28"/>
    <w:rsid w:val="00054D33"/>
    <w:rsid w:val="000A71F2"/>
    <w:rsid w:val="000B658B"/>
    <w:rsid w:val="000C2287"/>
    <w:rsid w:val="000C2B05"/>
    <w:rsid w:val="000D4375"/>
    <w:rsid w:val="000E4791"/>
    <w:rsid w:val="000F2103"/>
    <w:rsid w:val="000F4688"/>
    <w:rsid w:val="000F4A19"/>
    <w:rsid w:val="001171B4"/>
    <w:rsid w:val="00124133"/>
    <w:rsid w:val="001241B7"/>
    <w:rsid w:val="00126D33"/>
    <w:rsid w:val="0016580D"/>
    <w:rsid w:val="00166038"/>
    <w:rsid w:val="00166A9A"/>
    <w:rsid w:val="00181BA9"/>
    <w:rsid w:val="001845FB"/>
    <w:rsid w:val="001A3E17"/>
    <w:rsid w:val="001B0380"/>
    <w:rsid w:val="001C7564"/>
    <w:rsid w:val="001D1571"/>
    <w:rsid w:val="0021019F"/>
    <w:rsid w:val="00214DD1"/>
    <w:rsid w:val="002220E8"/>
    <w:rsid w:val="002353E7"/>
    <w:rsid w:val="00235DC2"/>
    <w:rsid w:val="00246169"/>
    <w:rsid w:val="0025406C"/>
    <w:rsid w:val="002562D9"/>
    <w:rsid w:val="00263313"/>
    <w:rsid w:val="002651DA"/>
    <w:rsid w:val="002774E5"/>
    <w:rsid w:val="002846DD"/>
    <w:rsid w:val="00285A8C"/>
    <w:rsid w:val="0029144F"/>
    <w:rsid w:val="0029373F"/>
    <w:rsid w:val="00296D8D"/>
    <w:rsid w:val="0029772C"/>
    <w:rsid w:val="002B2646"/>
    <w:rsid w:val="002B3B47"/>
    <w:rsid w:val="002B532D"/>
    <w:rsid w:val="002C0683"/>
    <w:rsid w:val="002D5142"/>
    <w:rsid w:val="002D6648"/>
    <w:rsid w:val="002E1859"/>
    <w:rsid w:val="00307C42"/>
    <w:rsid w:val="00322949"/>
    <w:rsid w:val="00325C5F"/>
    <w:rsid w:val="00333C75"/>
    <w:rsid w:val="003427FC"/>
    <w:rsid w:val="00342F93"/>
    <w:rsid w:val="003433B4"/>
    <w:rsid w:val="003513FD"/>
    <w:rsid w:val="00354EA0"/>
    <w:rsid w:val="00360807"/>
    <w:rsid w:val="00363D63"/>
    <w:rsid w:val="003678D2"/>
    <w:rsid w:val="00370AF3"/>
    <w:rsid w:val="003A1CD1"/>
    <w:rsid w:val="003A3665"/>
    <w:rsid w:val="003A7893"/>
    <w:rsid w:val="003B3DFD"/>
    <w:rsid w:val="003C4A21"/>
    <w:rsid w:val="003D1345"/>
    <w:rsid w:val="003F2591"/>
    <w:rsid w:val="003F2601"/>
    <w:rsid w:val="004046F4"/>
    <w:rsid w:val="00404DE0"/>
    <w:rsid w:val="00424826"/>
    <w:rsid w:val="00424FFC"/>
    <w:rsid w:val="004309F1"/>
    <w:rsid w:val="00435D9E"/>
    <w:rsid w:val="004373C7"/>
    <w:rsid w:val="00442454"/>
    <w:rsid w:val="00480838"/>
    <w:rsid w:val="004840F2"/>
    <w:rsid w:val="004B1831"/>
    <w:rsid w:val="004C12DF"/>
    <w:rsid w:val="004F0872"/>
    <w:rsid w:val="004F7C08"/>
    <w:rsid w:val="00505753"/>
    <w:rsid w:val="00521DAC"/>
    <w:rsid w:val="0052592D"/>
    <w:rsid w:val="00525DE7"/>
    <w:rsid w:val="00533A7B"/>
    <w:rsid w:val="00536E6D"/>
    <w:rsid w:val="00537514"/>
    <w:rsid w:val="005447B5"/>
    <w:rsid w:val="00545E61"/>
    <w:rsid w:val="00553BCE"/>
    <w:rsid w:val="00555A33"/>
    <w:rsid w:val="0055626C"/>
    <w:rsid w:val="005573A2"/>
    <w:rsid w:val="00590015"/>
    <w:rsid w:val="005A77F4"/>
    <w:rsid w:val="005A7918"/>
    <w:rsid w:val="005C2974"/>
    <w:rsid w:val="005D707A"/>
    <w:rsid w:val="005E098E"/>
    <w:rsid w:val="005E47CB"/>
    <w:rsid w:val="005F1C58"/>
    <w:rsid w:val="0060129A"/>
    <w:rsid w:val="00615378"/>
    <w:rsid w:val="006326C8"/>
    <w:rsid w:val="00635924"/>
    <w:rsid w:val="00636E71"/>
    <w:rsid w:val="006372DE"/>
    <w:rsid w:val="00645D83"/>
    <w:rsid w:val="00653691"/>
    <w:rsid w:val="006644FC"/>
    <w:rsid w:val="0066775D"/>
    <w:rsid w:val="00672765"/>
    <w:rsid w:val="00690309"/>
    <w:rsid w:val="00694FEA"/>
    <w:rsid w:val="006962EC"/>
    <w:rsid w:val="006A01B9"/>
    <w:rsid w:val="006B765C"/>
    <w:rsid w:val="006C714D"/>
    <w:rsid w:val="006D1823"/>
    <w:rsid w:val="006D734D"/>
    <w:rsid w:val="006F085C"/>
    <w:rsid w:val="0070149C"/>
    <w:rsid w:val="00702C83"/>
    <w:rsid w:val="00716C13"/>
    <w:rsid w:val="00720A9E"/>
    <w:rsid w:val="00723707"/>
    <w:rsid w:val="0072574B"/>
    <w:rsid w:val="0072758D"/>
    <w:rsid w:val="00734C9E"/>
    <w:rsid w:val="00737271"/>
    <w:rsid w:val="00741383"/>
    <w:rsid w:val="00744692"/>
    <w:rsid w:val="00744CF6"/>
    <w:rsid w:val="00750987"/>
    <w:rsid w:val="00754B48"/>
    <w:rsid w:val="0076018E"/>
    <w:rsid w:val="007769FB"/>
    <w:rsid w:val="00781CF4"/>
    <w:rsid w:val="007870CB"/>
    <w:rsid w:val="007A4936"/>
    <w:rsid w:val="007B1701"/>
    <w:rsid w:val="007B4BF1"/>
    <w:rsid w:val="007C0CF5"/>
    <w:rsid w:val="007D294A"/>
    <w:rsid w:val="007D417C"/>
    <w:rsid w:val="007E0716"/>
    <w:rsid w:val="007E4670"/>
    <w:rsid w:val="007E4F2C"/>
    <w:rsid w:val="008070C7"/>
    <w:rsid w:val="00814E3C"/>
    <w:rsid w:val="0083442A"/>
    <w:rsid w:val="008404DE"/>
    <w:rsid w:val="00844B67"/>
    <w:rsid w:val="00847C98"/>
    <w:rsid w:val="00855417"/>
    <w:rsid w:val="008921AF"/>
    <w:rsid w:val="008E2DF5"/>
    <w:rsid w:val="008E4838"/>
    <w:rsid w:val="00912754"/>
    <w:rsid w:val="00924682"/>
    <w:rsid w:val="00931A1C"/>
    <w:rsid w:val="00932454"/>
    <w:rsid w:val="00937A21"/>
    <w:rsid w:val="0094423F"/>
    <w:rsid w:val="00954FFA"/>
    <w:rsid w:val="00955D56"/>
    <w:rsid w:val="0096533A"/>
    <w:rsid w:val="0098229B"/>
    <w:rsid w:val="00991698"/>
    <w:rsid w:val="00992F6C"/>
    <w:rsid w:val="009B2703"/>
    <w:rsid w:val="009C64B6"/>
    <w:rsid w:val="009D534A"/>
    <w:rsid w:val="009D7664"/>
    <w:rsid w:val="009F7D53"/>
    <w:rsid w:val="00A02573"/>
    <w:rsid w:val="00A02D78"/>
    <w:rsid w:val="00A06ADB"/>
    <w:rsid w:val="00A275D5"/>
    <w:rsid w:val="00A33F5F"/>
    <w:rsid w:val="00A42CEA"/>
    <w:rsid w:val="00A44EB7"/>
    <w:rsid w:val="00A47B6D"/>
    <w:rsid w:val="00A5148A"/>
    <w:rsid w:val="00A64CEC"/>
    <w:rsid w:val="00A671CE"/>
    <w:rsid w:val="00A674C9"/>
    <w:rsid w:val="00A759B7"/>
    <w:rsid w:val="00AB1DC1"/>
    <w:rsid w:val="00AC1D1A"/>
    <w:rsid w:val="00B10F80"/>
    <w:rsid w:val="00B12D35"/>
    <w:rsid w:val="00B14F3A"/>
    <w:rsid w:val="00B25EBC"/>
    <w:rsid w:val="00B27C80"/>
    <w:rsid w:val="00B4167B"/>
    <w:rsid w:val="00B42F44"/>
    <w:rsid w:val="00B47938"/>
    <w:rsid w:val="00B60A1A"/>
    <w:rsid w:val="00B64293"/>
    <w:rsid w:val="00B66EAB"/>
    <w:rsid w:val="00B746DC"/>
    <w:rsid w:val="00B77C62"/>
    <w:rsid w:val="00B92D66"/>
    <w:rsid w:val="00B93820"/>
    <w:rsid w:val="00BA6FB8"/>
    <w:rsid w:val="00BC4273"/>
    <w:rsid w:val="00BD4E31"/>
    <w:rsid w:val="00BD666A"/>
    <w:rsid w:val="00BD6FC3"/>
    <w:rsid w:val="00BF1C09"/>
    <w:rsid w:val="00BF1EE2"/>
    <w:rsid w:val="00BF2FCF"/>
    <w:rsid w:val="00C0368F"/>
    <w:rsid w:val="00C1509D"/>
    <w:rsid w:val="00C1535F"/>
    <w:rsid w:val="00C24B84"/>
    <w:rsid w:val="00C256AC"/>
    <w:rsid w:val="00C4135F"/>
    <w:rsid w:val="00C635D9"/>
    <w:rsid w:val="00C67749"/>
    <w:rsid w:val="00CA25BB"/>
    <w:rsid w:val="00CA274E"/>
    <w:rsid w:val="00CB240A"/>
    <w:rsid w:val="00CC2F9F"/>
    <w:rsid w:val="00CD5392"/>
    <w:rsid w:val="00CD56CB"/>
    <w:rsid w:val="00CE3423"/>
    <w:rsid w:val="00CF3624"/>
    <w:rsid w:val="00D14495"/>
    <w:rsid w:val="00D15C18"/>
    <w:rsid w:val="00D2594D"/>
    <w:rsid w:val="00D27926"/>
    <w:rsid w:val="00D41732"/>
    <w:rsid w:val="00D430AD"/>
    <w:rsid w:val="00D44EDE"/>
    <w:rsid w:val="00D50336"/>
    <w:rsid w:val="00D63D02"/>
    <w:rsid w:val="00D6459C"/>
    <w:rsid w:val="00D7063E"/>
    <w:rsid w:val="00D74CD2"/>
    <w:rsid w:val="00D9581E"/>
    <w:rsid w:val="00D95D9F"/>
    <w:rsid w:val="00DB30DE"/>
    <w:rsid w:val="00DC6D1C"/>
    <w:rsid w:val="00DD431A"/>
    <w:rsid w:val="00DD45EB"/>
    <w:rsid w:val="00DD5D0B"/>
    <w:rsid w:val="00DF7B42"/>
    <w:rsid w:val="00E11C04"/>
    <w:rsid w:val="00E33430"/>
    <w:rsid w:val="00E40E39"/>
    <w:rsid w:val="00E42B5F"/>
    <w:rsid w:val="00E43AE5"/>
    <w:rsid w:val="00E4537C"/>
    <w:rsid w:val="00E86E62"/>
    <w:rsid w:val="00E94060"/>
    <w:rsid w:val="00E97716"/>
    <w:rsid w:val="00EA17CF"/>
    <w:rsid w:val="00EB6D0D"/>
    <w:rsid w:val="00ED7349"/>
    <w:rsid w:val="00F066C3"/>
    <w:rsid w:val="00F11D59"/>
    <w:rsid w:val="00F21083"/>
    <w:rsid w:val="00F25D3A"/>
    <w:rsid w:val="00F2773C"/>
    <w:rsid w:val="00F4109C"/>
    <w:rsid w:val="00F5349F"/>
    <w:rsid w:val="00F67EBF"/>
    <w:rsid w:val="00F7182E"/>
    <w:rsid w:val="00F73360"/>
    <w:rsid w:val="00F779BF"/>
    <w:rsid w:val="00F83870"/>
    <w:rsid w:val="00F903E0"/>
    <w:rsid w:val="00F9693E"/>
    <w:rsid w:val="00FA52D7"/>
    <w:rsid w:val="00FB0273"/>
    <w:rsid w:val="00FE1E7C"/>
    <w:rsid w:val="00FE25DA"/>
    <w:rsid w:val="00FE3ABD"/>
    <w:rsid w:val="135CC809"/>
    <w:rsid w:val="1DFFDE47"/>
    <w:rsid w:val="22039119"/>
    <w:rsid w:val="717EFC19"/>
    <w:rsid w:val="7961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FDE47"/>
  <w15:chartTrackingRefBased/>
  <w15:docId w15:val="{53878136-6656-4004-9C82-F8354602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536E6D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F5B3AD2-3B7E-E140-99B4-EF0364D79F86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%7b8F5B3AD2-3B7E-E140-99B4-EF0364D79F86%7dtf50002038.dotx</Template>
  <TotalTime>1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Santos</dc:creator>
  <cp:keywords/>
  <dc:description/>
  <cp:lastModifiedBy>Suellen Santos</cp:lastModifiedBy>
  <cp:revision>5</cp:revision>
  <dcterms:created xsi:type="dcterms:W3CDTF">2025-03-27T21:45:00Z</dcterms:created>
  <dcterms:modified xsi:type="dcterms:W3CDTF">2025-05-04T00:37:00Z</dcterms:modified>
</cp:coreProperties>
</file>