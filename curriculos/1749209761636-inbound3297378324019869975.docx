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C836" w14:textId="0EE1237F" w:rsidR="009D44E7" w:rsidRDefault="00892655">
      <w:pPr>
        <w:pStyle w:val="Nom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B31F52" wp14:editId="6E1B7AB4">
            <wp:simplePos x="0" y="0"/>
            <wp:positionH relativeFrom="column">
              <wp:posOffset>5170170</wp:posOffset>
            </wp:positionH>
            <wp:positionV relativeFrom="paragraph">
              <wp:posOffset>-4445</wp:posOffset>
            </wp:positionV>
            <wp:extent cx="839470" cy="1119505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4EF">
        <w:t xml:space="preserve">Kevenny wikley de melo Dantas </w:t>
      </w:r>
    </w:p>
    <w:p w14:paraId="7622BCCB" w14:textId="77777777" w:rsidR="008052D3" w:rsidRDefault="006F4A84">
      <w:pPr>
        <w:pStyle w:val="InformaesdeContato"/>
      </w:pPr>
      <w:r>
        <w:t xml:space="preserve">Endereço: residencial João Lopes, bairro: João Paulo </w:t>
      </w:r>
      <w:r w:rsidR="008052D3">
        <w:t>II</w:t>
      </w:r>
    </w:p>
    <w:p w14:paraId="2DB1BBD9" w14:textId="3E60A298" w:rsidR="008052D3" w:rsidRDefault="008052D3">
      <w:pPr>
        <w:pStyle w:val="InformaesdeContato"/>
      </w:pPr>
      <w:r>
        <w:t>Contato:996068353</w:t>
      </w:r>
    </w:p>
    <w:sdt>
      <w:sdtPr>
        <w:id w:val="-1179423465"/>
        <w:placeholder>
          <w:docPart w:val="C872B4CB757C66439C5433D027D91482"/>
        </w:placeholder>
        <w:temporary/>
        <w:showingPlcHdr/>
        <w15:appearance w15:val="hidden"/>
      </w:sdtPr>
      <w:sdtEndPr/>
      <w:sdtContent>
        <w:p w14:paraId="6E82CEFD" w14:textId="1680304D"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14:paraId="2B4BA9A3" w14:textId="7B8ED61E" w:rsidR="009D44E7" w:rsidRDefault="000269AB">
      <w:r>
        <w:t>Á disposição da empresa.</w:t>
      </w:r>
    </w:p>
    <w:sdt>
      <w:sdtPr>
        <w:id w:val="1728489637"/>
        <w:placeholder>
          <w:docPart w:val="240B69FFDC402947A91027E093ABDD1F"/>
        </w:placeholder>
        <w:temporary/>
        <w:showingPlcHdr/>
        <w15:appearance w15:val="hidden"/>
      </w:sdtPr>
      <w:sdtEndPr/>
      <w:sdtContent>
        <w:p w14:paraId="6D459550" w14:textId="739D1B21" w:rsidR="009D44E7" w:rsidRDefault="0056196A" w:rsidP="00875A00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14:paraId="217E113B" w14:textId="4974E15F" w:rsidR="009D44E7" w:rsidRDefault="00B40244">
      <w:r>
        <w:t xml:space="preserve">Empresa: Asa branca </w:t>
      </w:r>
    </w:p>
    <w:p w14:paraId="0A4AFF98" w14:textId="77B6C480" w:rsidR="00511264" w:rsidRDefault="00511264">
      <w:r>
        <w:t xml:space="preserve">Empresa: </w:t>
      </w:r>
      <w:proofErr w:type="spellStart"/>
      <w:r>
        <w:t>Multifo</w:t>
      </w:r>
      <w:r w:rsidR="00AB291D">
        <w:t>rros</w:t>
      </w:r>
      <w:proofErr w:type="spellEnd"/>
      <w:r w:rsidR="00AB291D">
        <w:t xml:space="preserve"> </w:t>
      </w:r>
    </w:p>
    <w:p w14:paraId="33156B29" w14:textId="605DCA61" w:rsidR="009D44E7" w:rsidRDefault="00403A99">
      <w:pPr>
        <w:pStyle w:val="Commarcadores"/>
      </w:pPr>
      <w:r>
        <w:t>Logística</w:t>
      </w:r>
    </w:p>
    <w:p w14:paraId="0929C54E" w14:textId="6E20A005" w:rsidR="00403A99" w:rsidRDefault="00403A99">
      <w:pPr>
        <w:pStyle w:val="Commarcadores"/>
      </w:pPr>
      <w:r>
        <w:t xml:space="preserve">Separação </w:t>
      </w:r>
    </w:p>
    <w:p w14:paraId="565D4691" w14:textId="29B5E9AB" w:rsidR="00875A00" w:rsidRDefault="00875A00">
      <w:pPr>
        <w:pStyle w:val="Commarcadores"/>
      </w:pPr>
      <w:r>
        <w:t>Reabastecimento</w:t>
      </w:r>
    </w:p>
    <w:p w14:paraId="5C8AF5A6" w14:textId="2DCA72C8" w:rsidR="001A1511" w:rsidRDefault="001A1511" w:rsidP="00BE4EA6">
      <w:pPr>
        <w:pStyle w:val="Commarcadores"/>
      </w:pPr>
      <w:r>
        <w:t>Conferência</w:t>
      </w:r>
    </w:p>
    <w:p w14:paraId="0FBDE684" w14:textId="3BEEE3DB" w:rsidR="00EA51F7" w:rsidRDefault="00EA51F7" w:rsidP="00511264">
      <w:pPr>
        <w:pStyle w:val="Commarcadores"/>
        <w:numPr>
          <w:ilvl w:val="0"/>
          <w:numId w:val="0"/>
        </w:numPr>
      </w:pPr>
    </w:p>
    <w:p w14:paraId="32EF48A1" w14:textId="77777777" w:rsidR="00511264" w:rsidRDefault="00511264" w:rsidP="00EA51F7">
      <w:pPr>
        <w:pStyle w:val="Commarcadores"/>
        <w:numPr>
          <w:ilvl w:val="0"/>
          <w:numId w:val="0"/>
        </w:numPr>
        <w:ind w:left="216"/>
      </w:pPr>
    </w:p>
    <w:sdt>
      <w:sdtPr>
        <w:id w:val="720946933"/>
        <w:placeholder>
          <w:docPart w:val="ACBE60D082311C45AEC9DFF0550DC588"/>
        </w:placeholder>
        <w:temporary/>
        <w:showingPlcHdr/>
        <w15:appearance w15:val="hidden"/>
      </w:sdtPr>
      <w:sdtEndPr/>
      <w:sdtContent>
        <w:p w14:paraId="57BCD989" w14:textId="77777777"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14:paraId="02F24E37" w14:textId="48C1051E" w:rsidR="009D44E7" w:rsidRDefault="00BE4EA6">
      <w:r>
        <w:t xml:space="preserve">Ensino </w:t>
      </w:r>
      <w:r w:rsidR="004C0E94">
        <w:t xml:space="preserve">médio: Completo </w:t>
      </w:r>
    </w:p>
    <w:p w14:paraId="24AF479C" w14:textId="2E6B5493" w:rsidR="009D44E7" w:rsidRDefault="004C0E94">
      <w:pPr>
        <w:pStyle w:val="Ttulo1"/>
      </w:pPr>
      <w:r>
        <w:t>Cursos</w:t>
      </w:r>
    </w:p>
    <w:p w14:paraId="010CF387" w14:textId="1EA713C4" w:rsidR="009D44E7" w:rsidRDefault="000E3B86">
      <w:pPr>
        <w:pStyle w:val="Commarcadores"/>
      </w:pPr>
      <w:r>
        <w:t xml:space="preserve">Informática básica </w:t>
      </w:r>
    </w:p>
    <w:p w14:paraId="1FE826AD" w14:textId="0CCEF641" w:rsidR="004C0E94" w:rsidRDefault="004C0E94">
      <w:pPr>
        <w:pStyle w:val="Commarcadores"/>
      </w:pPr>
      <w:r>
        <w:t xml:space="preserve">CIEE: Jovem aprendiz </w:t>
      </w:r>
    </w:p>
    <w:sectPr w:rsidR="004C0E94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C7F56" w14:textId="77777777" w:rsidR="00BD7CB6" w:rsidRDefault="00BD7CB6">
      <w:r>
        <w:rPr>
          <w:lang w:bidi="pt-BR"/>
        </w:rPr>
        <w:separator/>
      </w:r>
    </w:p>
  </w:endnote>
  <w:endnote w:type="continuationSeparator" w:id="0">
    <w:p w14:paraId="604B7B91" w14:textId="77777777" w:rsidR="00BD7CB6" w:rsidRDefault="00BD7CB6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778E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ADE4D" w14:textId="77777777" w:rsidR="00BD7CB6" w:rsidRDefault="00BD7CB6">
      <w:r>
        <w:rPr>
          <w:lang w:bidi="pt-BR"/>
        </w:rPr>
        <w:separator/>
      </w:r>
    </w:p>
  </w:footnote>
  <w:footnote w:type="continuationSeparator" w:id="0">
    <w:p w14:paraId="7603CC1E" w14:textId="77777777" w:rsidR="00BD7CB6" w:rsidRDefault="00BD7CB6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4EA59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F209D74" wp14:editId="31453E63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079E33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F1C03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8772E3C" wp14:editId="1F359E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111AA8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8772E3C" id="Grupo 4" o:spid="_x0000_s1026" alt="Título: Quadro de página com guia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">
              <v:shape id="Quadro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7111AA8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69613">
    <w:abstractNumId w:val="9"/>
  </w:num>
  <w:num w:numId="2" w16cid:durableId="2014339487">
    <w:abstractNumId w:val="11"/>
  </w:num>
  <w:num w:numId="3" w16cid:durableId="1153252517">
    <w:abstractNumId w:val="10"/>
  </w:num>
  <w:num w:numId="4" w16cid:durableId="348459302">
    <w:abstractNumId w:val="7"/>
  </w:num>
  <w:num w:numId="5" w16cid:durableId="1462382921">
    <w:abstractNumId w:val="6"/>
  </w:num>
  <w:num w:numId="6" w16cid:durableId="981812044">
    <w:abstractNumId w:val="5"/>
  </w:num>
  <w:num w:numId="7" w16cid:durableId="1566799162">
    <w:abstractNumId w:val="4"/>
  </w:num>
  <w:num w:numId="8" w16cid:durableId="40250638">
    <w:abstractNumId w:val="8"/>
  </w:num>
  <w:num w:numId="9" w16cid:durableId="405299625">
    <w:abstractNumId w:val="3"/>
  </w:num>
  <w:num w:numId="10" w16cid:durableId="871311542">
    <w:abstractNumId w:val="2"/>
  </w:num>
  <w:num w:numId="11" w16cid:durableId="93212869">
    <w:abstractNumId w:val="1"/>
  </w:num>
  <w:num w:numId="12" w16cid:durableId="370690402">
    <w:abstractNumId w:val="0"/>
  </w:num>
  <w:num w:numId="13" w16cid:durableId="328950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attachedTemplate r:id="rId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EF"/>
    <w:rsid w:val="00006E55"/>
    <w:rsid w:val="000269AB"/>
    <w:rsid w:val="00054DA8"/>
    <w:rsid w:val="000E3B86"/>
    <w:rsid w:val="001825B7"/>
    <w:rsid w:val="001A1511"/>
    <w:rsid w:val="001E3869"/>
    <w:rsid w:val="00235BAA"/>
    <w:rsid w:val="002B017B"/>
    <w:rsid w:val="003054E0"/>
    <w:rsid w:val="00403A99"/>
    <w:rsid w:val="00406AD7"/>
    <w:rsid w:val="004C0E94"/>
    <w:rsid w:val="004E1915"/>
    <w:rsid w:val="00511264"/>
    <w:rsid w:val="005225CD"/>
    <w:rsid w:val="0056196A"/>
    <w:rsid w:val="006F4A84"/>
    <w:rsid w:val="007226AC"/>
    <w:rsid w:val="007A3020"/>
    <w:rsid w:val="007A7ACF"/>
    <w:rsid w:val="007D46EB"/>
    <w:rsid w:val="007F39B5"/>
    <w:rsid w:val="008052D3"/>
    <w:rsid w:val="00875A00"/>
    <w:rsid w:val="00875D27"/>
    <w:rsid w:val="00892655"/>
    <w:rsid w:val="0090529D"/>
    <w:rsid w:val="009D44E7"/>
    <w:rsid w:val="00AB291D"/>
    <w:rsid w:val="00B34166"/>
    <w:rsid w:val="00B40244"/>
    <w:rsid w:val="00BA6B71"/>
    <w:rsid w:val="00BC14EF"/>
    <w:rsid w:val="00BD7CB6"/>
    <w:rsid w:val="00BE4EA6"/>
    <w:rsid w:val="00D53E1E"/>
    <w:rsid w:val="00E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4D9C4"/>
  <w15:chartTrackingRefBased/>
  <w15:docId w15:val="{A64D8999-518E-9741-9FD0-D1AED674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48265F4-ED60-B742-9EBF-B85E0D6E02E5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72B4CB757C66439C5433D027D914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B516D9-91D0-3F40-8D1D-6FA69B476A16}"/>
      </w:docPartPr>
      <w:docPartBody>
        <w:p w:rsidR="00551777" w:rsidRDefault="00551777">
          <w:pPr>
            <w:pStyle w:val="C872B4CB757C66439C5433D027D91482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240B69FFDC402947A91027E093ABDD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4D5CE-EE1A-454C-B2D8-94682F3E286D}"/>
      </w:docPartPr>
      <w:docPartBody>
        <w:p w:rsidR="00551777" w:rsidRDefault="00551777">
          <w:pPr>
            <w:pStyle w:val="240B69FFDC402947A91027E093ABDD1F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ACBE60D082311C45AEC9DFF0550DC5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682DC-06BF-6843-8D07-9279552FA2C0}"/>
      </w:docPartPr>
      <w:docPartBody>
        <w:p w:rsidR="00551777" w:rsidRDefault="00551777">
          <w:pPr>
            <w:pStyle w:val="ACBE60D082311C45AEC9DFF0550DC588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73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3B"/>
    <w:rsid w:val="0046793B"/>
    <w:rsid w:val="00551777"/>
    <w:rsid w:val="007F39B5"/>
    <w:rsid w:val="00B3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872B4CB757C66439C5433D027D91482">
    <w:name w:val="C872B4CB757C66439C5433D027D91482"/>
  </w:style>
  <w:style w:type="paragraph" w:customStyle="1" w:styleId="240B69FFDC402947A91027E093ABDD1F">
    <w:name w:val="240B69FFDC402947A91027E093ABDD1F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ACBE60D082311C45AEC9DFF0550DC588">
    <w:name w:val="ACBE60D082311C45AEC9DFF0550DC5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167-31CF-409E-8A4F-5998C5B19D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%7b948265F4-ED60-B742-9EBF-B85E0D6E02E5%7dtf50002018.dotx</Template>
  <TotalTime>1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kevennydantas31@gmail.com</dc:creator>
  <cp:keywords/>
  <dc:description/>
  <cp:lastModifiedBy>kevennydantas31@gmail.com</cp:lastModifiedBy>
  <cp:revision>2</cp:revision>
  <dcterms:created xsi:type="dcterms:W3CDTF">2025-06-06T11:26:00Z</dcterms:created>
  <dcterms:modified xsi:type="dcterms:W3CDTF">2025-06-06T11:26:00Z</dcterms:modified>
</cp:coreProperties>
</file>