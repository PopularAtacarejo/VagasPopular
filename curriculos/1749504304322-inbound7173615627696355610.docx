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74E58" w14:textId="59B4317D" w:rsidR="009D44E7" w:rsidRDefault="00307143">
      <w:pPr>
        <w:pStyle w:val="Nome"/>
      </w:pPr>
      <w:r>
        <w:t xml:space="preserve">Antônio Gabriel Alexandre Da Silva </w:t>
      </w:r>
    </w:p>
    <w:p w14:paraId="58C53DCA" w14:textId="3D75945C" w:rsidR="009D44E7" w:rsidRDefault="00307143">
      <w:pPr>
        <w:pStyle w:val="InformaesdeContato"/>
      </w:pPr>
      <w:r>
        <w:t xml:space="preserve">Endereço: </w:t>
      </w:r>
      <w:r w:rsidR="00E25453">
        <w:t>Av. Miguel Correia de Amorim</w:t>
      </w:r>
    </w:p>
    <w:p w14:paraId="633DAA80" w14:textId="21F6804D" w:rsidR="00E25453" w:rsidRDefault="00E25453">
      <w:pPr>
        <w:pStyle w:val="InformaesdeContato"/>
      </w:pPr>
      <w:r>
        <w:t>Bairro: Zélia Barbosa</w:t>
      </w:r>
    </w:p>
    <w:p w14:paraId="372686DC" w14:textId="61F47F8B" w:rsidR="00E25453" w:rsidRDefault="00E25453">
      <w:pPr>
        <w:pStyle w:val="InformaesdeContato"/>
      </w:pPr>
      <w:r>
        <w:t>Ponto de referência: em frente ao renascer reconstruções</w:t>
      </w:r>
    </w:p>
    <w:p w14:paraId="221B3F76" w14:textId="50FBFBE8" w:rsidR="00D669E9" w:rsidRDefault="00D669E9">
      <w:pPr>
        <w:pStyle w:val="InformaesdeContato"/>
      </w:pPr>
      <w:r>
        <w:t>N° 792</w:t>
      </w:r>
    </w:p>
    <w:p w14:paraId="66D4B8D0" w14:textId="42E0A4C9" w:rsidR="00E82F57" w:rsidRDefault="00E82F57">
      <w:pPr>
        <w:pStyle w:val="InformaesdeContato"/>
      </w:pPr>
      <w:r>
        <w:t>Data de Nascimento: 02/12/2001</w:t>
      </w:r>
    </w:p>
    <w:p w14:paraId="6F7A759F" w14:textId="7D009536" w:rsidR="00D669E9" w:rsidRDefault="00D669E9">
      <w:pPr>
        <w:pStyle w:val="InformaesdeContato"/>
      </w:pPr>
      <w:r>
        <w:t xml:space="preserve">E-mail: </w:t>
      </w:r>
      <w:hyperlink r:id="rId8" w:history="1">
        <w:r w:rsidRPr="000D689A">
          <w:rPr>
            <w:rStyle w:val="Hyperlink"/>
          </w:rPr>
          <w:t>antonioan.ag21@gmail.com</w:t>
        </w:r>
      </w:hyperlink>
    </w:p>
    <w:p w14:paraId="626E04B2" w14:textId="7051EE9A" w:rsidR="00D669E9" w:rsidRDefault="003A4F50">
      <w:pPr>
        <w:pStyle w:val="InformaesdeContato"/>
      </w:pPr>
      <w:r>
        <w:t>Telefone pra contato: (82) 999734338</w:t>
      </w:r>
    </w:p>
    <w:sdt>
      <w:sdtPr>
        <w:id w:val="-1179423465"/>
        <w:placeholder>
          <w:docPart w:val="CD0E54904CE74B48B436207B40E2FBA4"/>
        </w:placeholder>
        <w:temporary/>
        <w:showingPlcHdr/>
        <w15:appearance w15:val="hidden"/>
      </w:sdtPr>
      <w:sdtEndPr/>
      <w:sdtContent>
        <w:p w14:paraId="21E05496" w14:textId="77777777" w:rsidR="009D44E7" w:rsidRDefault="0056196A">
          <w:pPr>
            <w:pStyle w:val="Ttulo1"/>
          </w:pPr>
          <w:r>
            <w:rPr>
              <w:lang w:bidi="pt-BR"/>
            </w:rPr>
            <w:t>Objetivo</w:t>
          </w:r>
        </w:p>
      </w:sdtContent>
    </w:sdt>
    <w:p w14:paraId="0B25DE2C" w14:textId="4FE9649E" w:rsidR="009D44E7" w:rsidRPr="00E82F57" w:rsidRDefault="000A1946" w:rsidP="00E82F57">
      <w:pPr>
        <w:pStyle w:val="Ttulo1"/>
        <w:rPr>
          <w:rFonts w:ascii="Roboto" w:eastAsia="Times New Roman" w:hAnsi="Roboto"/>
          <w:color w:val="E8E8E8"/>
          <w:sz w:val="30"/>
          <w:szCs w:val="30"/>
          <w:shd w:val="clear" w:color="auto" w:fill="303134"/>
          <w:lang w:bidi="ar-SA"/>
        </w:rPr>
      </w:pPr>
      <w:r>
        <w:rPr>
          <w:rFonts w:ascii="Roboto" w:eastAsia="Times New Roman" w:hAnsi="Roboto"/>
          <w:color w:val="E2EEFF"/>
          <w:sz w:val="30"/>
          <w:szCs w:val="30"/>
          <w:lang w:bidi="ar-SA"/>
        </w:rPr>
        <w:t>Estou em busca de novas oportunidades para apresentar minhas habilidades</w:t>
      </w:r>
      <w:r>
        <w:rPr>
          <w:rFonts w:ascii="Roboto" w:eastAsia="Times New Roman" w:hAnsi="Roboto"/>
          <w:color w:val="E8E8E8"/>
          <w:sz w:val="30"/>
          <w:szCs w:val="30"/>
          <w:shd w:val="clear" w:color="auto" w:fill="303134"/>
          <w:lang w:bidi="ar-SA"/>
        </w:rPr>
        <w:t>. Quero contribuir com</w:t>
      </w:r>
      <w:r w:rsidR="00015846">
        <w:rPr>
          <w:rFonts w:ascii="Roboto" w:eastAsia="Times New Roman" w:hAnsi="Roboto"/>
          <w:color w:val="E8E8E8"/>
          <w:sz w:val="30"/>
          <w:szCs w:val="30"/>
          <w:shd w:val="clear" w:color="auto" w:fill="303134"/>
          <w:lang w:bidi="ar-SA"/>
        </w:rPr>
        <w:t xml:space="preserve"> a </w:t>
      </w:r>
      <w:r w:rsidR="00203AEF">
        <w:rPr>
          <w:rFonts w:ascii="Roboto" w:eastAsia="Times New Roman" w:hAnsi="Roboto"/>
          <w:color w:val="E8E8E8"/>
          <w:sz w:val="30"/>
          <w:szCs w:val="30"/>
          <w:shd w:val="clear" w:color="auto" w:fill="303134"/>
          <w:lang w:bidi="ar-SA"/>
        </w:rPr>
        <w:t>melhoria da empresa,</w:t>
      </w:r>
      <w:r w:rsidR="004C3EA1">
        <w:rPr>
          <w:rFonts w:ascii="Roboto" w:eastAsia="Times New Roman" w:hAnsi="Roboto"/>
          <w:color w:val="E8E8E8"/>
          <w:sz w:val="30"/>
          <w:szCs w:val="30"/>
          <w:shd w:val="clear" w:color="auto" w:fill="303134"/>
          <w:lang w:bidi="ar-SA"/>
        </w:rPr>
        <w:t xml:space="preserve"> e aprender</w:t>
      </w:r>
      <w:r w:rsidR="00D118B8">
        <w:rPr>
          <w:rFonts w:ascii="Roboto" w:eastAsia="Times New Roman" w:hAnsi="Roboto"/>
          <w:color w:val="E8E8E8"/>
          <w:sz w:val="30"/>
          <w:szCs w:val="30"/>
          <w:shd w:val="clear" w:color="auto" w:fill="303134"/>
          <w:lang w:bidi="ar-SA"/>
        </w:rPr>
        <w:t xml:space="preserve"> mais e mais.</w:t>
      </w:r>
    </w:p>
    <w:p w14:paraId="7B653F4B" w14:textId="293347B0" w:rsidR="009D44E7" w:rsidRDefault="009D44E7" w:rsidP="00E82F57">
      <w:pPr>
        <w:pStyle w:val="Commarcadores"/>
        <w:numPr>
          <w:ilvl w:val="0"/>
          <w:numId w:val="0"/>
        </w:numPr>
      </w:pPr>
    </w:p>
    <w:sdt>
      <w:sdtPr>
        <w:id w:val="720946933"/>
        <w:placeholder>
          <w:docPart w:val="0CF08BF0341E2E458E0D1966DEBECDA9"/>
        </w:placeholder>
        <w:temporary/>
        <w:showingPlcHdr/>
        <w15:appearance w15:val="hidden"/>
      </w:sdtPr>
      <w:sdtEndPr/>
      <w:sdtContent>
        <w:p w14:paraId="763A2564" w14:textId="77777777" w:rsidR="009D44E7" w:rsidRDefault="0056196A">
          <w:pPr>
            <w:pStyle w:val="Ttulo1"/>
          </w:pPr>
          <w:r>
            <w:rPr>
              <w:lang w:bidi="pt-BR"/>
            </w:rPr>
            <w:t>Educação</w:t>
          </w:r>
        </w:p>
      </w:sdtContent>
    </w:sdt>
    <w:p w14:paraId="60A907CB" w14:textId="77777777" w:rsidR="00BB504C" w:rsidRDefault="00AF70C8">
      <w:r>
        <w:t>Cursando</w:t>
      </w:r>
      <w:r w:rsidR="00D30A1B">
        <w:t>:</w:t>
      </w:r>
      <w:r w:rsidR="00BB504C">
        <w:t xml:space="preserve"> </w:t>
      </w:r>
    </w:p>
    <w:p w14:paraId="2FB964FD" w14:textId="51DACE9B" w:rsidR="009D44E7" w:rsidRDefault="00D30A1B">
      <w:r>
        <w:t xml:space="preserve"> </w:t>
      </w:r>
      <w:r w:rsidR="00114A0A">
        <w:t>B</w:t>
      </w:r>
      <w:r>
        <w:t xml:space="preserve">acharelado em Educação Física </w:t>
      </w:r>
    </w:p>
    <w:p w14:paraId="54825055" w14:textId="58614CF9" w:rsidR="00D30A1B" w:rsidRDefault="00D30A1B">
      <w:r>
        <w:t>Completos:</w:t>
      </w:r>
    </w:p>
    <w:p w14:paraId="528FA766" w14:textId="66347006" w:rsidR="00BB504C" w:rsidRDefault="00BB504C">
      <w:r>
        <w:t>Informática avançada é Excel.</w:t>
      </w:r>
    </w:p>
    <w:p w14:paraId="6049D286" w14:textId="77777777" w:rsidR="00D30A1B" w:rsidRDefault="00D30A1B"/>
    <w:p w14:paraId="76641AE5" w14:textId="5836BDB6" w:rsidR="009D44E7" w:rsidRDefault="00AF70C8">
      <w:pPr>
        <w:pStyle w:val="Ttulo1"/>
      </w:pPr>
      <w:r>
        <w:t>Experiência</w:t>
      </w:r>
    </w:p>
    <w:p w14:paraId="20ED021F" w14:textId="5258850D" w:rsidR="00AF70C8" w:rsidRDefault="00CC08F1" w:rsidP="00AF70C8">
      <w:proofErr w:type="spellStart"/>
      <w:r>
        <w:t>Super</w:t>
      </w:r>
      <w:proofErr w:type="spellEnd"/>
      <w:r>
        <w:t xml:space="preserve"> mercado São Luiz</w:t>
      </w:r>
    </w:p>
    <w:p w14:paraId="3F1F1781" w14:textId="409D891F" w:rsidR="00CC08F1" w:rsidRDefault="00B512BA" w:rsidP="00AF70C8">
      <w:proofErr w:type="spellStart"/>
      <w:r>
        <w:t>Rental</w:t>
      </w:r>
      <w:proofErr w:type="spellEnd"/>
      <w:r>
        <w:t xml:space="preserve"> representações </w:t>
      </w:r>
    </w:p>
    <w:p w14:paraId="4ADEE253" w14:textId="107F33AB" w:rsidR="00B512BA" w:rsidRDefault="001903E4" w:rsidP="00AF70C8">
      <w:proofErr w:type="spellStart"/>
      <w:r>
        <w:t>AeC</w:t>
      </w:r>
      <w:proofErr w:type="spellEnd"/>
    </w:p>
    <w:p w14:paraId="128BC9E3" w14:textId="754279BA" w:rsidR="001903E4" w:rsidRDefault="006B79EB" w:rsidP="00AF70C8">
      <w:proofErr w:type="spellStart"/>
      <w:r>
        <w:t>Equilibrio</w:t>
      </w:r>
      <w:proofErr w:type="spellEnd"/>
      <w:r>
        <w:t xml:space="preserve"> academia</w:t>
      </w:r>
    </w:p>
    <w:p w14:paraId="750B289A" w14:textId="55455068" w:rsidR="006B79EB" w:rsidRDefault="006B79EB" w:rsidP="00AF70C8">
      <w:r>
        <w:t xml:space="preserve">Life academia </w:t>
      </w:r>
    </w:p>
    <w:p w14:paraId="2E12635E" w14:textId="78D599BF" w:rsidR="00C5610E" w:rsidRDefault="006B79EB" w:rsidP="00AF70C8">
      <w:r>
        <w:t xml:space="preserve">Central </w:t>
      </w:r>
      <w:proofErr w:type="spellStart"/>
      <w:r>
        <w:t>fit</w:t>
      </w:r>
      <w:proofErr w:type="spellEnd"/>
    </w:p>
    <w:p w14:paraId="5D922D1A" w14:textId="0B04E673" w:rsidR="00C5610E" w:rsidRDefault="00C5610E" w:rsidP="00AF70C8">
      <w:proofErr w:type="spellStart"/>
      <w:r>
        <w:t>Cafc</w:t>
      </w:r>
      <w:proofErr w:type="spellEnd"/>
    </w:p>
    <w:p w14:paraId="38FDAD84" w14:textId="1E3DC2EC" w:rsidR="00460A65" w:rsidRDefault="00460A65" w:rsidP="00AF70C8">
      <w:r>
        <w:t>A10 academia</w:t>
      </w:r>
    </w:p>
    <w:p w14:paraId="68F3A43A" w14:textId="387DBE91" w:rsidR="00E86690" w:rsidRDefault="00460A65" w:rsidP="00AF70C8">
      <w:r>
        <w:t>X7 a</w:t>
      </w:r>
      <w:r w:rsidR="00E86690">
        <w:t xml:space="preserve">cademia </w:t>
      </w:r>
    </w:p>
    <w:p w14:paraId="0B1E6653" w14:textId="4C38FA70" w:rsidR="00E86690" w:rsidRDefault="00E86690" w:rsidP="00AF70C8">
      <w:r>
        <w:t>AW modas</w:t>
      </w:r>
    </w:p>
    <w:p w14:paraId="2A885B27" w14:textId="77777777" w:rsidR="005C3F14" w:rsidRDefault="005C3F14" w:rsidP="00AF70C8"/>
    <w:p w14:paraId="2B74078E" w14:textId="77777777" w:rsidR="005C3F14" w:rsidRDefault="005C3F14" w:rsidP="00AF70C8">
      <w:pPr>
        <w:rPr>
          <w:b/>
          <w:bCs/>
        </w:rPr>
      </w:pPr>
    </w:p>
    <w:p w14:paraId="7621DB48" w14:textId="77777777" w:rsidR="007074EF" w:rsidRDefault="00380710" w:rsidP="00AF70C8">
      <w:pPr>
        <w:rPr>
          <w:b/>
          <w:bCs/>
        </w:rPr>
      </w:pPr>
      <w:r>
        <w:rPr>
          <w:b/>
          <w:bCs/>
        </w:rPr>
        <w:t xml:space="preserve">              </w:t>
      </w:r>
    </w:p>
    <w:p w14:paraId="172CCFF8" w14:textId="0DBC34DE" w:rsidR="00380710" w:rsidRPr="00380710" w:rsidRDefault="007074EF" w:rsidP="00AF70C8">
      <w:pPr>
        <w:rPr>
          <w:i/>
          <w:iCs/>
          <w:u w:val="single"/>
        </w:rPr>
      </w:pPr>
      <w:r>
        <w:rPr>
          <w:b/>
          <w:bCs/>
        </w:rPr>
        <w:t xml:space="preserve">            </w:t>
      </w:r>
      <w:r w:rsidR="00380710">
        <w:rPr>
          <w:b/>
          <w:bCs/>
        </w:rPr>
        <w:t xml:space="preserve">  </w:t>
      </w:r>
      <w:r w:rsidR="00380710">
        <w:rPr>
          <w:b/>
          <w:bCs/>
          <w:i/>
          <w:iCs/>
          <w:u w:val="single"/>
        </w:rPr>
        <w:t>ARAPIRACA-AL</w:t>
      </w:r>
    </w:p>
    <w:p w14:paraId="5E0BD407" w14:textId="77777777" w:rsidR="00CC08F1" w:rsidRPr="00AF70C8" w:rsidRDefault="00CC08F1" w:rsidP="00AF70C8"/>
    <w:p w14:paraId="3FC15208" w14:textId="4B36CA3C" w:rsidR="009D44E7" w:rsidRDefault="009D44E7" w:rsidP="00114A0A">
      <w:pPr>
        <w:pStyle w:val="Commarcadores"/>
        <w:numPr>
          <w:ilvl w:val="0"/>
          <w:numId w:val="0"/>
        </w:numPr>
      </w:pPr>
    </w:p>
    <w:sectPr w:rsidR="009D44E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DAE56" w14:textId="77777777" w:rsidR="008F5132" w:rsidRDefault="008F5132">
      <w:r>
        <w:rPr>
          <w:lang w:bidi="pt-BR"/>
        </w:rPr>
        <w:separator/>
      </w:r>
    </w:p>
  </w:endnote>
  <w:endnote w:type="continuationSeparator" w:id="0">
    <w:p w14:paraId="2A73B268" w14:textId="77777777" w:rsidR="008F5132" w:rsidRDefault="008F5132">
      <w:r>
        <w:rPr>
          <w:lang w:bidi="pt-BR"/>
        </w:rPr>
        <w:continuationSeparator/>
      </w:r>
    </w:p>
  </w:endnote>
  <w:endnote w:type="continuationNotice" w:id="1">
    <w:p w14:paraId="350F35AA" w14:textId="77777777" w:rsidR="008F5132" w:rsidRDefault="008F51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A06EE" w14:textId="77777777"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3B04E" w14:textId="77777777" w:rsidR="008F5132" w:rsidRDefault="008F5132">
      <w:r>
        <w:rPr>
          <w:lang w:bidi="pt-BR"/>
        </w:rPr>
        <w:separator/>
      </w:r>
    </w:p>
  </w:footnote>
  <w:footnote w:type="continuationSeparator" w:id="0">
    <w:p w14:paraId="36732CA0" w14:textId="77777777" w:rsidR="008F5132" w:rsidRDefault="008F5132">
      <w:r>
        <w:rPr>
          <w:lang w:bidi="pt-BR"/>
        </w:rPr>
        <w:continuationSeparator/>
      </w:r>
    </w:p>
  </w:footnote>
  <w:footnote w:type="continuationNotice" w:id="1">
    <w:p w14:paraId="09A315DB" w14:textId="77777777" w:rsidR="008F5132" w:rsidRDefault="008F51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00283" w14:textId="77777777" w:rsidR="009D44E7" w:rsidRDefault="0056196A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63EF0F67" wp14:editId="652EE0D2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822E9F4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yqUxsuIAAAAM&#13;&#10;AQAADwAAAGRycy9kb3ducmV2LnhtbEyPzU7DMBCE70i8g7VIXCrqBKpS0jgVP+KA1ID68wBuvDgR&#13;&#10;8TqKnTbw9Cxc4DLSanZn58tXo2vFEfvQeFKQThMQSJU3DVkF+93z1QJEiJqMbj2hgk8MsCrOz3Kd&#13;&#10;GX+iDR630QoOoZBpBXWMXSZlqGp0Okx9h8Teu++djjz2VppenzjctfI6SebS6Yb4Q607fKyx+tgO&#13;&#10;ToF9KSezdG83VVmu3WT39UoPb4NSlxfj05Llfgki4hj/LuCHgftDwcUOfiATRKuAaeKvsne7uJuD&#13;&#10;OPBSejNjKlnk8j9E8Q0AAP//AwBQSwECLQAUAAYACAAAACEAWiKTo/8AAADlAQAAEwAAAAAAAAAA&#13;&#10;AAAAAAAAAAAAW0NvbnRlbnRfVHlwZXNdLnhtbFBLAQItABQABgAIAAAAIQCnSs841wAAAJYBAAAL&#13;&#10;AAAAAAAAAAAAAAAAADABAABfcmVscy8ucmVsc1BLAQItABQABgAIAAAAIQD0pPSYcwIAANwEAAAO&#13;&#10;AAAAAAAAAAAAAAAAADACAABkcnMvZTJvRG9jLnhtbFBLAQItABQABgAIAAAAIQDKpTGy4gAAAAwB&#13;&#10;AAAPAAAAAAAAAAAAAAAAAM8EAABkcnMvZG93bnJldi54bWxQSwUGAAAAAAQABADzAAAA3g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B64FF" w14:textId="77777777" w:rsidR="009D44E7" w:rsidRDefault="0056196A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273C289" wp14:editId="3DFAF15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095BD6" w14:textId="77777777"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273C289" id="Grupo 4" o:spid="_x0000_s1026" alt="Título: Quadro de página com guia" style="position:absolute;margin-left:0;margin-top:0;width:394.7pt;height:567.5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dkQQaBQAAqw8AAA4AAABkcnMvZTJvRG9jLnhtbLxXTW/jNhC9F+h/IHQs0LWl2E5ixFkE&#13;&#10;ySYokO5uGxd7pinKUiuJKknHTn9935CUrDhR1th++CCL4uPjzJvhaHTxfleV7FFqU6h6EcXvxhGT&#13;&#10;tVBpUa8X0W/L2x/PImYsr1NeqlouoidpoveX3393sW3mMlG5KlOpGUhqM982iyi3tpmPRkbksuLm&#13;&#10;nWpkjclM6YpbDPV6lGq+BXtVjpLxeDbaKp02WglpDJ7e+Mno0vFnmRT2U5YZaVm5iGCbdVftrit3&#13;&#10;HV1e8Pla8yYvRLCDf4MZFS9q7NpR3XDL2UYXL6iqQmhlVGbfCVWNVJYVQjon4E48PnDnTqtN45xZ&#13;&#10;z7frptMJ2h4I9c204uPjnW4ems+aQYpts4YYbkjO7DJd0T/MZDsn19NeNLmzTODpdBwns3OIKzB5&#13;&#10;moxPkykGTleRQ31aGZ+cnNDT3nKRfwgEpyfxFLH0BOcz0NEABKPWgtEzu7YNcsXs1TD/TI2HnDfS&#13;&#10;iWzmUANCFCm8iljNK2TsLxueasUwdvo4zF4uMzeQ7hWtXvG4Fezr/vJ5o429k6pidLOIMg1bXH7x&#13;&#10;x3tjXaKlwUCe/h5HLKtK5O0jL1kyG09a+QIaQraEtLSs6Vqr26Isg870CCq37rg7+1RKD/9VZhAF&#13;&#10;cUycDe50yutSM+y3iLgQsraxn8p5Kv3j6Ri/1pBuiYtqWYORqDNY0JEHBjr6L8mDnWEBrZXueHer&#13;&#10;x2+ZFlZ3S9zeqrbd6qqolX6NoYRj7d5+QSuUl4eUWqn0CWmjlS8vphG3BcJ2z439zDXCAhlQI+0n&#13;&#10;XLJSbReRCncRy5X+67XnhEdeYzZiW5SnRWT+3HAtI1b+VCPjz+PJBLTWDSZTnLuI6f7Mqj9Tb6pr&#13;&#10;hVDBF1jnbglvy/Y206r6glJ6RbtiitcCey8iYXU7uLa+bqIYC3l15WCoYQ239/VDI4icZKVEW+6+&#13;&#10;cN2E3LXI+4+qPWV87nIySLoH09JaXW2sygrrZvfKBsVx5qlC/Q+HHy8tf/hv6cXD7otHLRkePq8A&#13;&#10;ZLJp7pX4w3QGo4BQcfB2Umlgq+3PKkUd4XDNCXRQVJPkbEbnBKVxgtvEFxqkd6iOJ9OzmCJN1fVs&#13;&#10;jNLoAV1t5HOx8bWC7OnExZsoPawUS9D4OvHDiCVsyxIidpV63VaTZVdLgBmznE0T7zgRBlWWSY8n&#13;&#10;np0PMJ30UENMqFR7iybjASa43EPNBqya9VDDVp32UJOzIbvgc7fjdMjB8x5omCruqz7IFfd1h+YD&#13;&#10;PsZ96YfkivvKv2HYM/EHpI/72r/B1Rd/MLX62veVRzJ32cpzpK1PSrGrQwrjDiUJbY+v8o0y1FVQ&#13;&#10;PuNUUMr6bgEwOgQDaEhHaIhzDBriELo7bW9zw31Cw8FjuJFdhEb+HIOmBCI4pchR+OAopcFR+OAq&#13;&#10;hfoofHA2fu4tggiNQsA0Ou/DnltHDD33ym2C9wS3FGmKF90yvBVdOcrRe6Hk0PMKr8mlcghL8fZ+&#13;&#10;+ZKF3fbTZd2H4ew7wTpgO93+N56Nih90TSbwx/vdAtp/D2z5kP1vA6d+32NxbWWFK+2G7b/f2Nv3&#13;&#10;VTovy5GwFy6IUhkZ/KdAuAatCw4Ftfd6MaosUmobKShdT+f7Pbvr8vMZrKwptv7g7ntO3yjccJP7&#13;&#10;1W5JSA189dQpmcTnueTph3ZgeVGGgdOs7cS6F67drXa0bt86uL7rP+mj2g7JHvZH/2ZP5Fpy3172&#13;&#10;myD3PYQPQher8PFKX5z9scPvv7Ev/wYAAP//AwBQSwMEFAAGAAgAAAAhABWHOZfeAAAADAEAAA8A&#13;&#10;AABkcnMvZG93bnJldi54bWxMj81OwzAQhO9IvIO1SNyoE6A/pHEqRNUrEgWVqxNv44h4HWw3DW/P&#13;&#10;wgUuI61md3a+cjO5XowYYudJQT7LQCA13nTUKnh73d2sQMSkyejeEyr4wgib6vKi1IXxZ3rBcZ9a&#13;&#10;wSEUC63ApjQUUsbGotNx5gck9o4+OJ14DK00QZ853PXyNssW0umO+IPVAz5ZbD72J6fgnT5tfRjn&#13;&#10;dqLj88LtQtzmXaPU9dW0XbM8rkEknNLfBfwwcH+ouFjtT2Si6BUwTfpV9parh3sQNS/ld3M2ZFXK&#13;&#10;/xDVNwAAAP//AwBQSwECLQAUAAYACAAAACEAWiKTo/8AAADlAQAAEwAAAAAAAAAAAAAAAAAAAAAA&#13;&#10;W0NvbnRlbnRfVHlwZXNdLnhtbFBLAQItABQABgAIAAAAIQCnSs841wAAAJYBAAALAAAAAAAAAAAA&#13;&#10;AAAAADABAABfcmVscy8ucmVsc1BLAQItABQABgAIAAAAIQCTXZEEGgUAAKsPAAAOAAAAAAAAAAAA&#13;&#10;AAAAADACAABkcnMvZTJvRG9jLnhtbFBLAQItABQABgAIAAAAIQAVhzmX3gAAAAwBAAAPAAAAAAAA&#13;&#10;AAAAAAAAAHYHAABkcnMvZG93bnJldi54bWxQSwUGAAAAAAQABADzAAAAgQgAAAAA&#13;&#10;">
              <v:shape id="Quadro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F095BD6" w14:textId="77777777"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614152">
    <w:abstractNumId w:val="9"/>
  </w:num>
  <w:num w:numId="2" w16cid:durableId="1049063749">
    <w:abstractNumId w:val="11"/>
  </w:num>
  <w:num w:numId="3" w16cid:durableId="501701868">
    <w:abstractNumId w:val="10"/>
  </w:num>
  <w:num w:numId="4" w16cid:durableId="534316731">
    <w:abstractNumId w:val="7"/>
  </w:num>
  <w:num w:numId="5" w16cid:durableId="1110591810">
    <w:abstractNumId w:val="6"/>
  </w:num>
  <w:num w:numId="6" w16cid:durableId="1225720565">
    <w:abstractNumId w:val="5"/>
  </w:num>
  <w:num w:numId="7" w16cid:durableId="1724871254">
    <w:abstractNumId w:val="4"/>
  </w:num>
  <w:num w:numId="8" w16cid:durableId="69426010">
    <w:abstractNumId w:val="8"/>
  </w:num>
  <w:num w:numId="9" w16cid:durableId="43722994">
    <w:abstractNumId w:val="3"/>
  </w:num>
  <w:num w:numId="10" w16cid:durableId="1051074452">
    <w:abstractNumId w:val="2"/>
  </w:num>
  <w:num w:numId="11" w16cid:durableId="731544484">
    <w:abstractNumId w:val="1"/>
  </w:num>
  <w:num w:numId="12" w16cid:durableId="763765030">
    <w:abstractNumId w:val="0"/>
  </w:num>
  <w:num w:numId="13" w16cid:durableId="4733750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attachedTemplate r:id="rId1"/>
  <w:revisionView w:inkAnnotation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CF"/>
    <w:rsid w:val="00015846"/>
    <w:rsid w:val="00053730"/>
    <w:rsid w:val="000A1946"/>
    <w:rsid w:val="00114A0A"/>
    <w:rsid w:val="001903E4"/>
    <w:rsid w:val="001E3869"/>
    <w:rsid w:val="001F361E"/>
    <w:rsid w:val="00203AEF"/>
    <w:rsid w:val="00297B30"/>
    <w:rsid w:val="00307143"/>
    <w:rsid w:val="0033271F"/>
    <w:rsid w:val="00380710"/>
    <w:rsid w:val="003A13A6"/>
    <w:rsid w:val="003A4F50"/>
    <w:rsid w:val="00460A65"/>
    <w:rsid w:val="004C3EA1"/>
    <w:rsid w:val="004D1D2C"/>
    <w:rsid w:val="0056196A"/>
    <w:rsid w:val="005C3F14"/>
    <w:rsid w:val="00631E6F"/>
    <w:rsid w:val="006B79EB"/>
    <w:rsid w:val="006E4AAD"/>
    <w:rsid w:val="007074EF"/>
    <w:rsid w:val="007A3020"/>
    <w:rsid w:val="007F35A9"/>
    <w:rsid w:val="008F5132"/>
    <w:rsid w:val="009C0E9F"/>
    <w:rsid w:val="009D44E7"/>
    <w:rsid w:val="009D7722"/>
    <w:rsid w:val="009E430E"/>
    <w:rsid w:val="00A64D87"/>
    <w:rsid w:val="00AF70C8"/>
    <w:rsid w:val="00B512BA"/>
    <w:rsid w:val="00B560CF"/>
    <w:rsid w:val="00B95A9D"/>
    <w:rsid w:val="00BB24D8"/>
    <w:rsid w:val="00BB504C"/>
    <w:rsid w:val="00BD2D72"/>
    <w:rsid w:val="00C5610E"/>
    <w:rsid w:val="00CC08F1"/>
    <w:rsid w:val="00D118B8"/>
    <w:rsid w:val="00D30A1B"/>
    <w:rsid w:val="00D669E9"/>
    <w:rsid w:val="00DB56E6"/>
    <w:rsid w:val="00E25453"/>
    <w:rsid w:val="00E267A7"/>
    <w:rsid w:val="00E82AD0"/>
    <w:rsid w:val="00E82F57"/>
    <w:rsid w:val="00E86690"/>
    <w:rsid w:val="00F62242"/>
    <w:rsid w:val="00FC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BF9F4B"/>
  <w15:chartTrackingRefBased/>
  <w15:docId w15:val="{2E0F0D09-D653-6049-8503-C82346DA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  <w:style w:type="character" w:styleId="Hyperlink">
    <w:name w:val="Hyperlink"/>
    <w:basedOn w:val="Fontepargpadro"/>
    <w:uiPriority w:val="99"/>
    <w:unhideWhenUsed/>
    <w:rsid w:val="00D669E9"/>
    <w:rPr>
      <w:color w:val="53C3C7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an.ag21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0DCC576-79D2-2344-B8A1-3E7FC48DFC7A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D0E54904CE74B48B436207B40E2F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B68E48-C608-F440-A17C-9B1E3AF767EB}"/>
      </w:docPartPr>
      <w:docPartBody>
        <w:p w:rsidR="0008362B" w:rsidRDefault="0008362B">
          <w:pPr>
            <w:pStyle w:val="CD0E54904CE74B48B436207B40E2FBA4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0CF08BF0341E2E458E0D1966DEBECD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525D28-0CC1-7243-A270-592F4A9205AB}"/>
      </w:docPartPr>
      <w:docPartBody>
        <w:p w:rsidR="0008362B" w:rsidRDefault="0008362B">
          <w:pPr>
            <w:pStyle w:val="0CF08BF0341E2E458E0D1966DEBECDA9"/>
          </w:pPr>
          <w:r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89028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91"/>
    <w:rsid w:val="0008362B"/>
    <w:rsid w:val="00297B30"/>
    <w:rsid w:val="0031091E"/>
    <w:rsid w:val="004235BC"/>
    <w:rsid w:val="005E7F0B"/>
    <w:rsid w:val="007F35A9"/>
    <w:rsid w:val="009D7722"/>
    <w:rsid w:val="00CE5D91"/>
    <w:rsid w:val="00D80B78"/>
    <w:rsid w:val="00E80711"/>
    <w:rsid w:val="00E8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D0E54904CE74B48B436207B40E2FBA4">
    <w:name w:val="CD0E54904CE74B48B436207B40E2FBA4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val="en-GB" w:eastAsia="ja-JP"/>
      <w14:ligatures w14:val="none"/>
    </w:rPr>
  </w:style>
  <w:style w:type="paragraph" w:customStyle="1" w:styleId="0CF08BF0341E2E458E0D1966DEBECDA9">
    <w:name w:val="0CF08BF0341E2E458E0D1966DEBEC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F167-31CF-409E-8A4F-5998C5B19D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%7bD0DCC576-79D2-2344-B8A1-3E7FC48DFC7A%7dtf50002018.dotx</Template>
  <TotalTime>1</TotalTime>
  <Pages>1</Pages>
  <Words>117</Words>
  <Characters>638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gabriel</dc:creator>
  <cp:keywords/>
  <dc:description/>
  <cp:lastModifiedBy>antonio gabriel</cp:lastModifiedBy>
  <cp:revision>2</cp:revision>
  <dcterms:created xsi:type="dcterms:W3CDTF">2025-01-27T09:17:00Z</dcterms:created>
  <dcterms:modified xsi:type="dcterms:W3CDTF">2025-01-27T09:17:00Z</dcterms:modified>
</cp:coreProperties>
</file>